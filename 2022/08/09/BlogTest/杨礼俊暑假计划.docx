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5"/>
        <w:tblpPr w:leftFromText="180" w:rightFromText="180" w:vertAnchor="page" w:horzAnchor="margin" w:tblpXSpec="center" w:tblpY="310"/>
        <w:tblW w:w="4377" w:type="dxa"/>
        <w:tblLook w:val="04A0" w:firstRow="1" w:lastRow="0" w:firstColumn="1" w:lastColumn="0" w:noHBand="0" w:noVBand="1"/>
      </w:tblPr>
      <w:tblGrid>
        <w:gridCol w:w="4377"/>
      </w:tblGrid>
      <w:tr w:rsidR="00784E05" w:rsidRPr="00F80A67" w14:paraId="3C30D05D" w14:textId="77777777" w:rsidTr="00784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vAlign w:val="center"/>
          </w:tcPr>
          <w:p w14:paraId="1EEE6F4E" w14:textId="1EF11B3F" w:rsidR="00784E05" w:rsidRPr="00F80A67" w:rsidRDefault="00784E05" w:rsidP="00784E05">
            <w:pPr>
              <w:pStyle w:val="a9"/>
              <w:rPr>
                <w:b/>
                <w:bCs w:val="0"/>
                <w:color w:val="auto"/>
              </w:rPr>
            </w:pPr>
            <w:r w:rsidRPr="00F80A67">
              <w:rPr>
                <w:rFonts w:hint="eastAsia"/>
                <w:b/>
                <w:bCs w:val="0"/>
                <w:color w:val="auto"/>
              </w:rPr>
              <w:t>周一</w:t>
            </w:r>
            <w:r>
              <w:rPr>
                <w:rFonts w:hint="eastAsia"/>
                <w:b/>
                <w:bCs w:val="0"/>
                <w:color w:val="auto"/>
              </w:rPr>
              <w:t>~</w:t>
            </w:r>
            <w:r>
              <w:rPr>
                <w:rFonts w:hint="eastAsia"/>
                <w:b/>
                <w:bCs w:val="0"/>
                <w:color w:val="auto"/>
              </w:rPr>
              <w:t>周日</w:t>
            </w:r>
          </w:p>
        </w:tc>
      </w:tr>
      <w:tr w:rsidR="00B92B57" w:rsidRPr="00F80A67" w14:paraId="34CA0263" w14:textId="77777777" w:rsidTr="00784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vAlign w:val="center"/>
          </w:tcPr>
          <w:p w14:paraId="0032B803" w14:textId="70BAEA2E" w:rsidR="00B92B57" w:rsidRPr="00F80A67" w:rsidRDefault="00B92B57" w:rsidP="00784E05">
            <w:pPr>
              <w:pStyle w:val="a9"/>
            </w:pPr>
            <w:r>
              <w:rPr>
                <w:rFonts w:hint="eastAsia"/>
              </w:rPr>
              <w:t>阅读习作</w:t>
            </w:r>
            <w:r w:rsidR="00EA642E">
              <w:rPr>
                <w:rFonts w:hint="eastAsia"/>
              </w:rPr>
              <w:t xml:space="preserve"> </w:t>
            </w:r>
            <w:r w:rsidR="00EA642E">
              <w:t xml:space="preserve">   11</w:t>
            </w:r>
          </w:p>
        </w:tc>
      </w:tr>
      <w:tr w:rsidR="00784E05" w:rsidRPr="00F80A67" w14:paraId="6806B2E6" w14:textId="77777777" w:rsidTr="00784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vAlign w:val="center"/>
          </w:tcPr>
          <w:p w14:paraId="37B64F23" w14:textId="43B8D6F1" w:rsidR="00784E05" w:rsidRPr="00F80A67" w:rsidRDefault="00784E05" w:rsidP="00784E05">
            <w:pPr>
              <w:pStyle w:val="a9"/>
              <w:rPr>
                <w:b/>
                <w:bCs w:val="0"/>
              </w:rPr>
            </w:pPr>
            <w:r w:rsidRPr="00F80A67">
              <w:rPr>
                <w:rFonts w:hint="eastAsia"/>
                <w:b/>
                <w:bCs w:val="0"/>
              </w:rPr>
              <w:t>摘记</w:t>
            </w:r>
            <w:r w:rsidR="00EA642E">
              <w:rPr>
                <w:rFonts w:hint="eastAsia"/>
                <w:b/>
                <w:bCs w:val="0"/>
              </w:rPr>
              <w:t xml:space="preserve"> </w:t>
            </w:r>
            <w:r w:rsidR="00EA642E">
              <w:rPr>
                <w:b/>
                <w:bCs w:val="0"/>
              </w:rPr>
              <w:t xml:space="preserve">    25</w:t>
            </w:r>
          </w:p>
        </w:tc>
      </w:tr>
      <w:tr w:rsidR="00784E05" w:rsidRPr="00F80A67" w14:paraId="4DD1D74D" w14:textId="77777777" w:rsidTr="00784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vAlign w:val="center"/>
          </w:tcPr>
          <w:p w14:paraId="5E4D12A9" w14:textId="7D832837" w:rsidR="00784E05" w:rsidRPr="00EA642E" w:rsidRDefault="00784E05" w:rsidP="00784E05">
            <w:pPr>
              <w:pStyle w:val="a9"/>
              <w:rPr>
                <w:b/>
                <w:bCs w:val="0"/>
              </w:rPr>
            </w:pPr>
            <w:r w:rsidRPr="00EA642E">
              <w:rPr>
                <w:rFonts w:hint="eastAsia"/>
                <w:b/>
                <w:bCs w:val="0"/>
              </w:rPr>
              <w:t>语文抄写</w:t>
            </w:r>
            <w:r w:rsidR="00EA642E">
              <w:rPr>
                <w:rFonts w:hint="eastAsia"/>
                <w:b/>
                <w:bCs w:val="0"/>
              </w:rPr>
              <w:t xml:space="preserve"> </w:t>
            </w:r>
            <w:r w:rsidR="00EA642E">
              <w:rPr>
                <w:b/>
                <w:bCs w:val="0"/>
              </w:rPr>
              <w:t>9</w:t>
            </w:r>
          </w:p>
        </w:tc>
      </w:tr>
      <w:tr w:rsidR="00784E05" w:rsidRPr="00F80A67" w14:paraId="0341C031" w14:textId="77777777" w:rsidTr="00784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vAlign w:val="center"/>
          </w:tcPr>
          <w:p w14:paraId="063D931F" w14:textId="10298DE0" w:rsidR="00784E05" w:rsidRPr="00EA642E" w:rsidRDefault="00784E05" w:rsidP="00784E05">
            <w:pPr>
              <w:pStyle w:val="a9"/>
              <w:rPr>
                <w:b/>
                <w:bCs w:val="0"/>
              </w:rPr>
            </w:pPr>
            <w:r w:rsidRPr="00EA642E">
              <w:rPr>
                <w:rFonts w:hint="eastAsia"/>
                <w:b/>
                <w:bCs w:val="0"/>
              </w:rPr>
              <w:t>看书</w:t>
            </w:r>
            <w:r w:rsidR="00CF025C">
              <w:rPr>
                <w:rFonts w:hint="eastAsia"/>
                <w:b/>
                <w:bCs w:val="0"/>
              </w:rPr>
              <w:t xml:space="preserve"> </w:t>
            </w:r>
            <w:r w:rsidR="00CF025C">
              <w:rPr>
                <w:b/>
                <w:bCs w:val="0"/>
              </w:rPr>
              <w:t xml:space="preserve">  </w:t>
            </w:r>
            <w:r w:rsidR="00CF025C">
              <w:rPr>
                <w:rFonts w:hint="eastAsia"/>
                <w:b/>
                <w:bCs w:val="0"/>
              </w:rPr>
              <w:t>每天</w:t>
            </w:r>
          </w:p>
        </w:tc>
      </w:tr>
      <w:tr w:rsidR="00784E05" w:rsidRPr="00F80A67" w14:paraId="43AC1C9D" w14:textId="77777777" w:rsidTr="00784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vAlign w:val="center"/>
          </w:tcPr>
          <w:p w14:paraId="0C76C68F" w14:textId="5144592B" w:rsidR="00784E05" w:rsidRPr="00EA642E" w:rsidRDefault="00784E05" w:rsidP="00784E05">
            <w:pPr>
              <w:pStyle w:val="a9"/>
              <w:rPr>
                <w:b/>
                <w:bCs w:val="0"/>
              </w:rPr>
            </w:pPr>
            <w:r w:rsidRPr="008434B4">
              <w:rPr>
                <w:rFonts w:hint="eastAsia"/>
                <w:b/>
                <w:bCs w:val="0"/>
                <w:color w:val="FF0000"/>
              </w:rPr>
              <w:t>体育</w:t>
            </w:r>
            <w:r w:rsidR="00EA642E" w:rsidRPr="008434B4">
              <w:rPr>
                <w:rFonts w:hint="eastAsia"/>
                <w:b/>
                <w:bCs w:val="0"/>
                <w:color w:val="FF0000"/>
              </w:rPr>
              <w:t xml:space="preserve"> </w:t>
            </w:r>
            <w:r w:rsidR="00EA642E" w:rsidRPr="008434B4">
              <w:rPr>
                <w:b/>
                <w:bCs w:val="0"/>
                <w:color w:val="FF0000"/>
              </w:rPr>
              <w:t xml:space="preserve">    60</w:t>
            </w:r>
          </w:p>
        </w:tc>
      </w:tr>
      <w:tr w:rsidR="00784E05" w:rsidRPr="00F80A67" w14:paraId="767E0B7F" w14:textId="77777777" w:rsidTr="00784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vAlign w:val="center"/>
          </w:tcPr>
          <w:p w14:paraId="3CD29A81" w14:textId="54E7F352" w:rsidR="00784E05" w:rsidRPr="00EA642E" w:rsidRDefault="00784E05" w:rsidP="00784E05">
            <w:pPr>
              <w:pStyle w:val="a9"/>
              <w:rPr>
                <w:b/>
                <w:bCs w:val="0"/>
              </w:rPr>
            </w:pPr>
            <w:r w:rsidRPr="00EA642E">
              <w:rPr>
                <w:rFonts w:hint="eastAsia"/>
                <w:b/>
                <w:bCs w:val="0"/>
              </w:rPr>
              <w:t>暑假练字</w:t>
            </w:r>
            <w:r w:rsidR="00CF025C">
              <w:rPr>
                <w:rFonts w:hint="eastAsia"/>
                <w:b/>
                <w:bCs w:val="0"/>
              </w:rPr>
              <w:t xml:space="preserve"> </w:t>
            </w:r>
            <w:r w:rsidR="00CF025C">
              <w:rPr>
                <w:b/>
                <w:bCs w:val="0"/>
              </w:rPr>
              <w:t xml:space="preserve"> 10</w:t>
            </w:r>
          </w:p>
        </w:tc>
      </w:tr>
      <w:tr w:rsidR="005751AB" w:rsidRPr="00F80A67" w14:paraId="4E0E86F3" w14:textId="77777777" w:rsidTr="00784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vAlign w:val="center"/>
          </w:tcPr>
          <w:p w14:paraId="2698C6C7" w14:textId="2F2E4F7D" w:rsidR="005751AB" w:rsidRPr="00EA642E" w:rsidRDefault="00864215" w:rsidP="00784E05">
            <w:pPr>
              <w:pStyle w:val="a9"/>
            </w:pPr>
            <w:r>
              <w:rPr>
                <w:rFonts w:hint="eastAsia"/>
              </w:rPr>
              <w:t>阅读习作</w:t>
            </w:r>
            <w:r w:rsidR="005751AB">
              <w:rPr>
                <w:rFonts w:hint="eastAsia"/>
              </w:rPr>
              <w:t xml:space="preserve"> </w:t>
            </w:r>
            <w:r w:rsidR="005751AB">
              <w:t xml:space="preserve"> </w:t>
            </w:r>
            <w:r w:rsidR="00CF025C">
              <w:t xml:space="preserve">  11</w:t>
            </w:r>
          </w:p>
        </w:tc>
      </w:tr>
      <w:tr w:rsidR="00784E05" w:rsidRPr="00F80A67" w14:paraId="076DC245" w14:textId="77777777" w:rsidTr="00784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vAlign w:val="center"/>
          </w:tcPr>
          <w:p w14:paraId="6F32B59A" w14:textId="2660B0CB" w:rsidR="00784E05" w:rsidRPr="00EA642E" w:rsidRDefault="00784E05" w:rsidP="00784E05">
            <w:pPr>
              <w:pStyle w:val="a9"/>
              <w:rPr>
                <w:b/>
                <w:bCs w:val="0"/>
                <w:highlight w:val="red"/>
              </w:rPr>
            </w:pPr>
            <w:r w:rsidRPr="008434B4">
              <w:rPr>
                <w:rFonts w:hint="eastAsia"/>
                <w:b/>
                <w:bCs w:val="0"/>
                <w:color w:val="FF0000"/>
              </w:rPr>
              <w:t>打扫</w:t>
            </w:r>
            <w:r w:rsidR="00EA642E" w:rsidRPr="008434B4">
              <w:rPr>
                <w:rFonts w:hint="eastAsia"/>
                <w:b/>
                <w:bCs w:val="0"/>
                <w:color w:val="FF0000"/>
              </w:rPr>
              <w:t xml:space="preserve"> </w:t>
            </w:r>
            <w:r w:rsidR="00EA642E" w:rsidRPr="008434B4">
              <w:rPr>
                <w:b/>
                <w:bCs w:val="0"/>
                <w:color w:val="FF0000"/>
              </w:rPr>
              <w:t xml:space="preserve">  </w:t>
            </w:r>
            <w:r w:rsidR="00CF025C" w:rsidRPr="008434B4">
              <w:rPr>
                <w:b/>
                <w:bCs w:val="0"/>
                <w:color w:val="FF0000"/>
              </w:rPr>
              <w:t xml:space="preserve"> </w:t>
            </w:r>
            <w:r w:rsidR="00CF025C" w:rsidRPr="008434B4">
              <w:rPr>
                <w:rFonts w:hint="eastAsia"/>
                <w:b/>
                <w:bCs w:val="0"/>
                <w:color w:val="FF0000"/>
              </w:rPr>
              <w:t>每天</w:t>
            </w:r>
          </w:p>
        </w:tc>
      </w:tr>
      <w:tr w:rsidR="005751AB" w:rsidRPr="00F80A67" w14:paraId="0F153954" w14:textId="77777777" w:rsidTr="00784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vAlign w:val="center"/>
          </w:tcPr>
          <w:p w14:paraId="785279BD" w14:textId="199FD633" w:rsidR="005751AB" w:rsidRPr="00EA642E" w:rsidRDefault="005751AB" w:rsidP="00784E05">
            <w:pPr>
              <w:pStyle w:val="a9"/>
            </w:pPr>
            <w:r>
              <w:rPr>
                <w:rFonts w:hint="eastAsia"/>
              </w:rPr>
              <w:t>摘记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F025C">
              <w:t xml:space="preserve">  25</w:t>
            </w:r>
          </w:p>
        </w:tc>
      </w:tr>
      <w:tr w:rsidR="00784E05" w:rsidRPr="00F80A67" w14:paraId="797A9921" w14:textId="77777777" w:rsidTr="00784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vAlign w:val="center"/>
          </w:tcPr>
          <w:p w14:paraId="18C28525" w14:textId="2405B3C1" w:rsidR="00784E05" w:rsidRPr="00EA642E" w:rsidRDefault="00784E05" w:rsidP="00784E05">
            <w:pPr>
              <w:pStyle w:val="a9"/>
              <w:rPr>
                <w:b/>
                <w:bCs w:val="0"/>
              </w:rPr>
            </w:pPr>
            <w:r w:rsidRPr="00EA642E">
              <w:rPr>
                <w:rFonts w:hint="eastAsia"/>
                <w:b/>
                <w:bCs w:val="0"/>
              </w:rPr>
              <w:t>其它</w:t>
            </w:r>
            <w:r w:rsidR="00761890">
              <w:rPr>
                <w:rFonts w:hint="eastAsia"/>
                <w:b/>
                <w:bCs w:val="0"/>
              </w:rPr>
              <w:t xml:space="preserve"> </w:t>
            </w:r>
            <w:r w:rsidR="00761890">
              <w:rPr>
                <w:b/>
                <w:bCs w:val="0"/>
              </w:rPr>
              <w:t xml:space="preserve"> 7</w:t>
            </w:r>
          </w:p>
        </w:tc>
      </w:tr>
      <w:tr w:rsidR="009A452B" w:rsidRPr="00F80A67" w14:paraId="75F6E30A" w14:textId="77777777" w:rsidTr="00784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vAlign w:val="center"/>
          </w:tcPr>
          <w:p w14:paraId="764FFF02" w14:textId="551F5F7E" w:rsidR="009A452B" w:rsidRPr="009A452B" w:rsidRDefault="009A452B" w:rsidP="00784E05">
            <w:pPr>
              <w:pStyle w:val="a9"/>
              <w:rPr>
                <w:rFonts w:hint="eastAsia"/>
                <w:sz w:val="84"/>
                <w:szCs w:val="84"/>
              </w:rPr>
            </w:pPr>
            <w:r w:rsidRPr="009A452B">
              <w:rPr>
                <w:rFonts w:hint="eastAsia"/>
                <w:sz w:val="84"/>
                <w:szCs w:val="84"/>
              </w:rPr>
              <w:t>3</w:t>
            </w:r>
            <w:r w:rsidRPr="009A452B">
              <w:rPr>
                <w:sz w:val="84"/>
                <w:szCs w:val="84"/>
              </w:rPr>
              <w:t>1</w:t>
            </w:r>
          </w:p>
        </w:tc>
      </w:tr>
    </w:tbl>
    <w:p w14:paraId="7F8E3D14" w14:textId="2CF90EBA" w:rsidR="00E93278" w:rsidRPr="004D5C8D" w:rsidRDefault="00E93278" w:rsidP="004D5C8D">
      <w:pPr>
        <w:pStyle w:val="20"/>
        <w:ind w:firstLine="480"/>
      </w:pPr>
    </w:p>
    <w:sectPr w:rsidR="00E93278" w:rsidRPr="004D5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57301" w14:textId="77777777" w:rsidR="007867E8" w:rsidRDefault="007867E8" w:rsidP="00F65AB1">
      <w:r>
        <w:separator/>
      </w:r>
    </w:p>
  </w:endnote>
  <w:endnote w:type="continuationSeparator" w:id="0">
    <w:p w14:paraId="446CD5EB" w14:textId="77777777" w:rsidR="007867E8" w:rsidRDefault="007867E8" w:rsidP="00F65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41BAB" w14:textId="77777777" w:rsidR="007867E8" w:rsidRDefault="007867E8" w:rsidP="00F65AB1">
      <w:r>
        <w:separator/>
      </w:r>
    </w:p>
  </w:footnote>
  <w:footnote w:type="continuationSeparator" w:id="0">
    <w:p w14:paraId="4F6981EB" w14:textId="77777777" w:rsidR="007867E8" w:rsidRDefault="007867E8" w:rsidP="00F65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0973"/>
    <w:multiLevelType w:val="hybridMultilevel"/>
    <w:tmpl w:val="97CE46EC"/>
    <w:lvl w:ilvl="0" w:tplc="99F4AB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B42CE2"/>
    <w:multiLevelType w:val="hybridMultilevel"/>
    <w:tmpl w:val="C94A9554"/>
    <w:lvl w:ilvl="0" w:tplc="4F1EC454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FD344C5"/>
    <w:multiLevelType w:val="hybridMultilevel"/>
    <w:tmpl w:val="E2A8D2C0"/>
    <w:lvl w:ilvl="0" w:tplc="4E800226">
      <w:start w:val="1"/>
      <w:numFmt w:val="decimal"/>
      <w:lvlText w:val="（%1）"/>
      <w:lvlJc w:val="left"/>
      <w:pPr>
        <w:ind w:left="120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15E0632E"/>
    <w:multiLevelType w:val="hybridMultilevel"/>
    <w:tmpl w:val="3EAA6FC6"/>
    <w:lvl w:ilvl="0" w:tplc="F2624D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87ECB"/>
    <w:multiLevelType w:val="hybridMultilevel"/>
    <w:tmpl w:val="D71A7DAC"/>
    <w:lvl w:ilvl="0" w:tplc="7248A66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9341916"/>
    <w:multiLevelType w:val="hybridMultilevel"/>
    <w:tmpl w:val="3A227348"/>
    <w:lvl w:ilvl="0" w:tplc="41F25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043DDC"/>
    <w:multiLevelType w:val="hybridMultilevel"/>
    <w:tmpl w:val="616AB7F8"/>
    <w:lvl w:ilvl="0" w:tplc="F69A2770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662F99"/>
    <w:multiLevelType w:val="hybridMultilevel"/>
    <w:tmpl w:val="A7A00DC6"/>
    <w:lvl w:ilvl="0" w:tplc="4F1EC454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5955425"/>
    <w:multiLevelType w:val="multilevel"/>
    <w:tmpl w:val="B9CAF7A8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95A77D9"/>
    <w:multiLevelType w:val="hybridMultilevel"/>
    <w:tmpl w:val="3908501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32247D"/>
    <w:multiLevelType w:val="hybridMultilevel"/>
    <w:tmpl w:val="8580F83A"/>
    <w:lvl w:ilvl="0" w:tplc="0276BFAA">
      <w:start w:val="5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4417BE"/>
    <w:multiLevelType w:val="multilevel"/>
    <w:tmpl w:val="8B302BAC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8702F60"/>
    <w:multiLevelType w:val="hybridMultilevel"/>
    <w:tmpl w:val="9FC842EA"/>
    <w:lvl w:ilvl="0" w:tplc="4F1EC454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F077963"/>
    <w:multiLevelType w:val="hybridMultilevel"/>
    <w:tmpl w:val="CFD49DFA"/>
    <w:lvl w:ilvl="0" w:tplc="F2624D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C4083F"/>
    <w:multiLevelType w:val="hybridMultilevel"/>
    <w:tmpl w:val="D9C6FBE2"/>
    <w:lvl w:ilvl="0" w:tplc="DDEE9A9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906B6"/>
    <w:multiLevelType w:val="hybridMultilevel"/>
    <w:tmpl w:val="3FC0255E"/>
    <w:lvl w:ilvl="0" w:tplc="4F1EC454">
      <w:start w:val="1"/>
      <w:numFmt w:val="decimalEnclosedCircle"/>
      <w:lvlText w:val="%1"/>
      <w:lvlJc w:val="left"/>
      <w:pPr>
        <w:ind w:left="6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6" w15:restartNumberingAfterBreak="0">
    <w:nsid w:val="6AA622D6"/>
    <w:multiLevelType w:val="hybridMultilevel"/>
    <w:tmpl w:val="DE90DDA6"/>
    <w:lvl w:ilvl="0" w:tplc="4F1EC454">
      <w:start w:val="1"/>
      <w:numFmt w:val="decimalEnclosedCircle"/>
      <w:lvlText w:val="%1"/>
      <w:lvlJc w:val="left"/>
      <w:pPr>
        <w:ind w:left="90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B5C0018"/>
    <w:multiLevelType w:val="hybridMultilevel"/>
    <w:tmpl w:val="F9749248"/>
    <w:lvl w:ilvl="0" w:tplc="4F1EC454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E7419E7"/>
    <w:multiLevelType w:val="hybridMultilevel"/>
    <w:tmpl w:val="C99872E2"/>
    <w:lvl w:ilvl="0" w:tplc="4F1EC454">
      <w:start w:val="1"/>
      <w:numFmt w:val="decimalEnclosedCircle"/>
      <w:lvlText w:val="%1"/>
      <w:lvlJc w:val="left"/>
      <w:pPr>
        <w:ind w:left="90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F9C0899"/>
    <w:multiLevelType w:val="multilevel"/>
    <w:tmpl w:val="852E93BC"/>
    <w:lvl w:ilvl="0">
      <w:start w:val="1"/>
      <w:numFmt w:val="decimal"/>
      <w:pStyle w:val="a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418" w:hanging="567"/>
      </w:pPr>
      <w:rPr>
        <w:rFonts w:ascii="宋体" w:hAnsi="宋体" w:cs="宋体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713F563D"/>
    <w:multiLevelType w:val="hybridMultilevel"/>
    <w:tmpl w:val="F7A40B62"/>
    <w:lvl w:ilvl="0" w:tplc="4F1EC454">
      <w:start w:val="1"/>
      <w:numFmt w:val="decimalEnclosedCircle"/>
      <w:lvlText w:val="%1"/>
      <w:lvlJc w:val="left"/>
      <w:pPr>
        <w:ind w:left="90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9766429"/>
    <w:multiLevelType w:val="hybridMultilevel"/>
    <w:tmpl w:val="A01260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312904767">
    <w:abstractNumId w:val="14"/>
  </w:num>
  <w:num w:numId="2" w16cid:durableId="921180512">
    <w:abstractNumId w:val="0"/>
  </w:num>
  <w:num w:numId="3" w16cid:durableId="1603536717">
    <w:abstractNumId w:val="6"/>
  </w:num>
  <w:num w:numId="4" w16cid:durableId="635989704">
    <w:abstractNumId w:val="10"/>
  </w:num>
  <w:num w:numId="5" w16cid:durableId="651830977">
    <w:abstractNumId w:val="5"/>
  </w:num>
  <w:num w:numId="6" w16cid:durableId="355926304">
    <w:abstractNumId w:val="13"/>
  </w:num>
  <w:num w:numId="7" w16cid:durableId="1165701946">
    <w:abstractNumId w:val="3"/>
  </w:num>
  <w:num w:numId="8" w16cid:durableId="40251712">
    <w:abstractNumId w:val="19"/>
  </w:num>
  <w:num w:numId="9" w16cid:durableId="784739170">
    <w:abstractNumId w:val="11"/>
  </w:num>
  <w:num w:numId="10" w16cid:durableId="1498494334">
    <w:abstractNumId w:val="19"/>
  </w:num>
  <w:num w:numId="11" w16cid:durableId="624315764">
    <w:abstractNumId w:val="1"/>
  </w:num>
  <w:num w:numId="12" w16cid:durableId="1159076161">
    <w:abstractNumId w:val="21"/>
  </w:num>
  <w:num w:numId="13" w16cid:durableId="618224185">
    <w:abstractNumId w:val="12"/>
  </w:num>
  <w:num w:numId="14" w16cid:durableId="1159149588">
    <w:abstractNumId w:val="7"/>
  </w:num>
  <w:num w:numId="15" w16cid:durableId="1457215005">
    <w:abstractNumId w:val="17"/>
  </w:num>
  <w:num w:numId="16" w16cid:durableId="1441562235">
    <w:abstractNumId w:val="20"/>
  </w:num>
  <w:num w:numId="17" w16cid:durableId="85001585">
    <w:abstractNumId w:val="16"/>
  </w:num>
  <w:num w:numId="18" w16cid:durableId="413555097">
    <w:abstractNumId w:val="4"/>
  </w:num>
  <w:num w:numId="19" w16cid:durableId="1037778217">
    <w:abstractNumId w:val="15"/>
  </w:num>
  <w:num w:numId="20" w16cid:durableId="1958247995">
    <w:abstractNumId w:val="2"/>
  </w:num>
  <w:num w:numId="21" w16cid:durableId="2122261222">
    <w:abstractNumId w:val="18"/>
  </w:num>
  <w:num w:numId="22" w16cid:durableId="339743099">
    <w:abstractNumId w:val="8"/>
  </w:num>
  <w:num w:numId="23" w16cid:durableId="9337817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75"/>
    <w:rsid w:val="00011FBB"/>
    <w:rsid w:val="00022F6E"/>
    <w:rsid w:val="00027BA6"/>
    <w:rsid w:val="000334EE"/>
    <w:rsid w:val="000342E4"/>
    <w:rsid w:val="000517A9"/>
    <w:rsid w:val="00052269"/>
    <w:rsid w:val="00071149"/>
    <w:rsid w:val="000754FA"/>
    <w:rsid w:val="00085C13"/>
    <w:rsid w:val="00087AE9"/>
    <w:rsid w:val="00090FC7"/>
    <w:rsid w:val="000A3179"/>
    <w:rsid w:val="000A5D5C"/>
    <w:rsid w:val="000C254E"/>
    <w:rsid w:val="000C57FC"/>
    <w:rsid w:val="000D43FC"/>
    <w:rsid w:val="000E0078"/>
    <w:rsid w:val="000E65A1"/>
    <w:rsid w:val="000F1834"/>
    <w:rsid w:val="00104688"/>
    <w:rsid w:val="00111E38"/>
    <w:rsid w:val="0011506A"/>
    <w:rsid w:val="001209A2"/>
    <w:rsid w:val="00121DB7"/>
    <w:rsid w:val="00140593"/>
    <w:rsid w:val="0014597A"/>
    <w:rsid w:val="001516DC"/>
    <w:rsid w:val="00160B1A"/>
    <w:rsid w:val="00160E79"/>
    <w:rsid w:val="001777D3"/>
    <w:rsid w:val="00194FFE"/>
    <w:rsid w:val="00195075"/>
    <w:rsid w:val="001A276E"/>
    <w:rsid w:val="001A795B"/>
    <w:rsid w:val="001B437D"/>
    <w:rsid w:val="001C6321"/>
    <w:rsid w:val="001D3325"/>
    <w:rsid w:val="001E5660"/>
    <w:rsid w:val="002018B0"/>
    <w:rsid w:val="0021400B"/>
    <w:rsid w:val="002159B0"/>
    <w:rsid w:val="00224F3A"/>
    <w:rsid w:val="002429EE"/>
    <w:rsid w:val="00253A9F"/>
    <w:rsid w:val="00254ABB"/>
    <w:rsid w:val="00256A80"/>
    <w:rsid w:val="00260815"/>
    <w:rsid w:val="00274748"/>
    <w:rsid w:val="0027690A"/>
    <w:rsid w:val="002A1299"/>
    <w:rsid w:val="002A1D93"/>
    <w:rsid w:val="002A619C"/>
    <w:rsid w:val="002B110F"/>
    <w:rsid w:val="002B2904"/>
    <w:rsid w:val="002B2BB9"/>
    <w:rsid w:val="002B362D"/>
    <w:rsid w:val="002D3706"/>
    <w:rsid w:val="002D4503"/>
    <w:rsid w:val="002D4A17"/>
    <w:rsid w:val="002E3AE5"/>
    <w:rsid w:val="002F1833"/>
    <w:rsid w:val="002F1D67"/>
    <w:rsid w:val="002F2885"/>
    <w:rsid w:val="00301C05"/>
    <w:rsid w:val="003069AD"/>
    <w:rsid w:val="00314FAB"/>
    <w:rsid w:val="0031629F"/>
    <w:rsid w:val="003176AE"/>
    <w:rsid w:val="00325515"/>
    <w:rsid w:val="00331459"/>
    <w:rsid w:val="00341179"/>
    <w:rsid w:val="00346AE6"/>
    <w:rsid w:val="0035349C"/>
    <w:rsid w:val="00356180"/>
    <w:rsid w:val="00374A00"/>
    <w:rsid w:val="00376FE2"/>
    <w:rsid w:val="00377A70"/>
    <w:rsid w:val="00395ACA"/>
    <w:rsid w:val="003B544C"/>
    <w:rsid w:val="003B5760"/>
    <w:rsid w:val="003C0F8E"/>
    <w:rsid w:val="003C1D22"/>
    <w:rsid w:val="003C361A"/>
    <w:rsid w:val="003C744F"/>
    <w:rsid w:val="003C75E5"/>
    <w:rsid w:val="003E052C"/>
    <w:rsid w:val="003E2FDC"/>
    <w:rsid w:val="003E5EB0"/>
    <w:rsid w:val="003F272A"/>
    <w:rsid w:val="00400959"/>
    <w:rsid w:val="00401308"/>
    <w:rsid w:val="004175F9"/>
    <w:rsid w:val="004375B7"/>
    <w:rsid w:val="004561C2"/>
    <w:rsid w:val="00456EB7"/>
    <w:rsid w:val="00472048"/>
    <w:rsid w:val="004727D9"/>
    <w:rsid w:val="00485813"/>
    <w:rsid w:val="00486BBA"/>
    <w:rsid w:val="00491434"/>
    <w:rsid w:val="0049258A"/>
    <w:rsid w:val="00492B71"/>
    <w:rsid w:val="004B2249"/>
    <w:rsid w:val="004B3C4B"/>
    <w:rsid w:val="004B5D55"/>
    <w:rsid w:val="004D10BF"/>
    <w:rsid w:val="004D340B"/>
    <w:rsid w:val="004D3911"/>
    <w:rsid w:val="004D5C8D"/>
    <w:rsid w:val="005021D5"/>
    <w:rsid w:val="005073B5"/>
    <w:rsid w:val="0051595A"/>
    <w:rsid w:val="0055628C"/>
    <w:rsid w:val="00556384"/>
    <w:rsid w:val="00557BBB"/>
    <w:rsid w:val="00565E36"/>
    <w:rsid w:val="005751AB"/>
    <w:rsid w:val="00586FC7"/>
    <w:rsid w:val="005B3787"/>
    <w:rsid w:val="005E1210"/>
    <w:rsid w:val="005E47EC"/>
    <w:rsid w:val="005F71B1"/>
    <w:rsid w:val="006103DF"/>
    <w:rsid w:val="00612FBC"/>
    <w:rsid w:val="0063477F"/>
    <w:rsid w:val="0064254E"/>
    <w:rsid w:val="006501B0"/>
    <w:rsid w:val="00680B7F"/>
    <w:rsid w:val="00685A75"/>
    <w:rsid w:val="00686840"/>
    <w:rsid w:val="0069147E"/>
    <w:rsid w:val="00694A4E"/>
    <w:rsid w:val="006977BB"/>
    <w:rsid w:val="006A1780"/>
    <w:rsid w:val="006A3966"/>
    <w:rsid w:val="006A5591"/>
    <w:rsid w:val="006D512B"/>
    <w:rsid w:val="006E1E11"/>
    <w:rsid w:val="006F05D2"/>
    <w:rsid w:val="006F218C"/>
    <w:rsid w:val="00701E97"/>
    <w:rsid w:val="00703F28"/>
    <w:rsid w:val="00705C9C"/>
    <w:rsid w:val="007121CA"/>
    <w:rsid w:val="00734AF4"/>
    <w:rsid w:val="00735D04"/>
    <w:rsid w:val="00745BC5"/>
    <w:rsid w:val="00745EAF"/>
    <w:rsid w:val="0075092B"/>
    <w:rsid w:val="00761890"/>
    <w:rsid w:val="0077161F"/>
    <w:rsid w:val="00771870"/>
    <w:rsid w:val="0077349A"/>
    <w:rsid w:val="00777E13"/>
    <w:rsid w:val="00782D99"/>
    <w:rsid w:val="00784080"/>
    <w:rsid w:val="00784E05"/>
    <w:rsid w:val="007867E8"/>
    <w:rsid w:val="0078781E"/>
    <w:rsid w:val="00794667"/>
    <w:rsid w:val="007972FD"/>
    <w:rsid w:val="007C2B56"/>
    <w:rsid w:val="007C4FBD"/>
    <w:rsid w:val="007C76D0"/>
    <w:rsid w:val="007C7EC2"/>
    <w:rsid w:val="007D032B"/>
    <w:rsid w:val="007D456E"/>
    <w:rsid w:val="007F58E9"/>
    <w:rsid w:val="007F698F"/>
    <w:rsid w:val="00801A72"/>
    <w:rsid w:val="00802107"/>
    <w:rsid w:val="00803052"/>
    <w:rsid w:val="0080308B"/>
    <w:rsid w:val="008035FE"/>
    <w:rsid w:val="00822D5B"/>
    <w:rsid w:val="00827798"/>
    <w:rsid w:val="008434B4"/>
    <w:rsid w:val="008437F8"/>
    <w:rsid w:val="00850C9B"/>
    <w:rsid w:val="00855FF4"/>
    <w:rsid w:val="00864215"/>
    <w:rsid w:val="00874460"/>
    <w:rsid w:val="008764ED"/>
    <w:rsid w:val="00881C2B"/>
    <w:rsid w:val="008874F4"/>
    <w:rsid w:val="00890F34"/>
    <w:rsid w:val="008A32FF"/>
    <w:rsid w:val="008A6E0F"/>
    <w:rsid w:val="008B16F6"/>
    <w:rsid w:val="008B62C6"/>
    <w:rsid w:val="008D3423"/>
    <w:rsid w:val="008D500F"/>
    <w:rsid w:val="008E4558"/>
    <w:rsid w:val="008F1440"/>
    <w:rsid w:val="00900AB4"/>
    <w:rsid w:val="009029A3"/>
    <w:rsid w:val="00907324"/>
    <w:rsid w:val="00915486"/>
    <w:rsid w:val="00920393"/>
    <w:rsid w:val="00925250"/>
    <w:rsid w:val="0093042A"/>
    <w:rsid w:val="00931475"/>
    <w:rsid w:val="00934B8A"/>
    <w:rsid w:val="009453FB"/>
    <w:rsid w:val="00946DEF"/>
    <w:rsid w:val="009504EA"/>
    <w:rsid w:val="00952583"/>
    <w:rsid w:val="009576F8"/>
    <w:rsid w:val="00993F9E"/>
    <w:rsid w:val="00996AC0"/>
    <w:rsid w:val="00996ECE"/>
    <w:rsid w:val="009A452B"/>
    <w:rsid w:val="009C1620"/>
    <w:rsid w:val="009E0813"/>
    <w:rsid w:val="009E2C49"/>
    <w:rsid w:val="009E559F"/>
    <w:rsid w:val="009E61CB"/>
    <w:rsid w:val="009F548B"/>
    <w:rsid w:val="009F57F0"/>
    <w:rsid w:val="009F5FB3"/>
    <w:rsid w:val="009F621B"/>
    <w:rsid w:val="009F7C88"/>
    <w:rsid w:val="00A01B45"/>
    <w:rsid w:val="00A2667E"/>
    <w:rsid w:val="00A26B83"/>
    <w:rsid w:val="00A3453D"/>
    <w:rsid w:val="00A34D46"/>
    <w:rsid w:val="00A34D6D"/>
    <w:rsid w:val="00A3678A"/>
    <w:rsid w:val="00A36F5B"/>
    <w:rsid w:val="00A479D2"/>
    <w:rsid w:val="00A51E29"/>
    <w:rsid w:val="00A56207"/>
    <w:rsid w:val="00A64B8D"/>
    <w:rsid w:val="00A71B33"/>
    <w:rsid w:val="00A77F0D"/>
    <w:rsid w:val="00A90345"/>
    <w:rsid w:val="00A93305"/>
    <w:rsid w:val="00A94531"/>
    <w:rsid w:val="00A96205"/>
    <w:rsid w:val="00A96B3A"/>
    <w:rsid w:val="00AA0C15"/>
    <w:rsid w:val="00AB218B"/>
    <w:rsid w:val="00AB2A89"/>
    <w:rsid w:val="00AB72AD"/>
    <w:rsid w:val="00AC27D4"/>
    <w:rsid w:val="00AC70C1"/>
    <w:rsid w:val="00AC7C63"/>
    <w:rsid w:val="00AD6F00"/>
    <w:rsid w:val="00AD778E"/>
    <w:rsid w:val="00AF4601"/>
    <w:rsid w:val="00B17651"/>
    <w:rsid w:val="00B24DBD"/>
    <w:rsid w:val="00B30996"/>
    <w:rsid w:val="00B34628"/>
    <w:rsid w:val="00B5018E"/>
    <w:rsid w:val="00B56421"/>
    <w:rsid w:val="00B573C0"/>
    <w:rsid w:val="00B57A0A"/>
    <w:rsid w:val="00B57E9D"/>
    <w:rsid w:val="00B655A5"/>
    <w:rsid w:val="00B8304A"/>
    <w:rsid w:val="00B92B57"/>
    <w:rsid w:val="00B93614"/>
    <w:rsid w:val="00BA4EB4"/>
    <w:rsid w:val="00BB0EB8"/>
    <w:rsid w:val="00BC2F7A"/>
    <w:rsid w:val="00BC4127"/>
    <w:rsid w:val="00BC6977"/>
    <w:rsid w:val="00BE1633"/>
    <w:rsid w:val="00BE2820"/>
    <w:rsid w:val="00BE3DAB"/>
    <w:rsid w:val="00BF22C2"/>
    <w:rsid w:val="00C078B2"/>
    <w:rsid w:val="00C172AE"/>
    <w:rsid w:val="00C26E74"/>
    <w:rsid w:val="00C30411"/>
    <w:rsid w:val="00C31278"/>
    <w:rsid w:val="00C47360"/>
    <w:rsid w:val="00C6161C"/>
    <w:rsid w:val="00C62AFF"/>
    <w:rsid w:val="00C63D73"/>
    <w:rsid w:val="00C672BF"/>
    <w:rsid w:val="00C72D4B"/>
    <w:rsid w:val="00C7354E"/>
    <w:rsid w:val="00C85CE4"/>
    <w:rsid w:val="00C931EB"/>
    <w:rsid w:val="00C9436E"/>
    <w:rsid w:val="00CA2153"/>
    <w:rsid w:val="00CA287C"/>
    <w:rsid w:val="00CB4FE2"/>
    <w:rsid w:val="00CD144B"/>
    <w:rsid w:val="00CE57AF"/>
    <w:rsid w:val="00CF025C"/>
    <w:rsid w:val="00CF4145"/>
    <w:rsid w:val="00CF67FE"/>
    <w:rsid w:val="00D02E43"/>
    <w:rsid w:val="00D1087E"/>
    <w:rsid w:val="00D17FD6"/>
    <w:rsid w:val="00D321CF"/>
    <w:rsid w:val="00D40B5F"/>
    <w:rsid w:val="00D44FB6"/>
    <w:rsid w:val="00D45A8C"/>
    <w:rsid w:val="00D668D0"/>
    <w:rsid w:val="00D707EE"/>
    <w:rsid w:val="00D71F98"/>
    <w:rsid w:val="00D75A8F"/>
    <w:rsid w:val="00D76FC5"/>
    <w:rsid w:val="00D96E69"/>
    <w:rsid w:val="00D9757B"/>
    <w:rsid w:val="00D97F6E"/>
    <w:rsid w:val="00DB700B"/>
    <w:rsid w:val="00DD205F"/>
    <w:rsid w:val="00DE5927"/>
    <w:rsid w:val="00DE6FE5"/>
    <w:rsid w:val="00DF7E0C"/>
    <w:rsid w:val="00DF7ED1"/>
    <w:rsid w:val="00E404A7"/>
    <w:rsid w:val="00E5649F"/>
    <w:rsid w:val="00E63460"/>
    <w:rsid w:val="00E64D5F"/>
    <w:rsid w:val="00E70BF3"/>
    <w:rsid w:val="00E71919"/>
    <w:rsid w:val="00E73537"/>
    <w:rsid w:val="00E80540"/>
    <w:rsid w:val="00E90A1C"/>
    <w:rsid w:val="00E9124A"/>
    <w:rsid w:val="00E93278"/>
    <w:rsid w:val="00EA0DE6"/>
    <w:rsid w:val="00EA209E"/>
    <w:rsid w:val="00EA32FE"/>
    <w:rsid w:val="00EA4732"/>
    <w:rsid w:val="00EA604E"/>
    <w:rsid w:val="00EA642E"/>
    <w:rsid w:val="00EB5856"/>
    <w:rsid w:val="00EB6EDB"/>
    <w:rsid w:val="00EC3263"/>
    <w:rsid w:val="00ED682E"/>
    <w:rsid w:val="00EE19B0"/>
    <w:rsid w:val="00EE530B"/>
    <w:rsid w:val="00EE773F"/>
    <w:rsid w:val="00EF2818"/>
    <w:rsid w:val="00EF2B68"/>
    <w:rsid w:val="00F06CD3"/>
    <w:rsid w:val="00F1054B"/>
    <w:rsid w:val="00F148C0"/>
    <w:rsid w:val="00F164CB"/>
    <w:rsid w:val="00F305DB"/>
    <w:rsid w:val="00F318BA"/>
    <w:rsid w:val="00F329FF"/>
    <w:rsid w:val="00F408F5"/>
    <w:rsid w:val="00F40C75"/>
    <w:rsid w:val="00F43BC0"/>
    <w:rsid w:val="00F6102F"/>
    <w:rsid w:val="00F65AB1"/>
    <w:rsid w:val="00F70451"/>
    <w:rsid w:val="00F80A67"/>
    <w:rsid w:val="00F82664"/>
    <w:rsid w:val="00F83039"/>
    <w:rsid w:val="00F8503D"/>
    <w:rsid w:val="00F86B42"/>
    <w:rsid w:val="00FA2408"/>
    <w:rsid w:val="00FB1E92"/>
    <w:rsid w:val="00FB5D60"/>
    <w:rsid w:val="00FC0756"/>
    <w:rsid w:val="00FD2049"/>
    <w:rsid w:val="00FE1916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73458"/>
  <w15:chartTrackingRefBased/>
  <w15:docId w15:val="{8E528862-3C13-473D-A529-D0280FD7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76AE"/>
    <w:pPr>
      <w:widowControl w:val="0"/>
      <w:jc w:val="both"/>
    </w:pPr>
  </w:style>
  <w:style w:type="paragraph" w:styleId="1">
    <w:name w:val="heading 1"/>
    <w:basedOn w:val="a0"/>
    <w:next w:val="20"/>
    <w:link w:val="10"/>
    <w:uiPriority w:val="9"/>
    <w:qFormat/>
    <w:rsid w:val="00AC27D4"/>
    <w:pPr>
      <w:keepNext/>
      <w:keepLines/>
      <w:numPr>
        <w:numId w:val="22"/>
      </w:numPr>
      <w:spacing w:before="120" w:after="120"/>
      <w:outlineLvl w:val="0"/>
    </w:pPr>
    <w:rPr>
      <w:rFonts w:ascii="Times New Roman" w:eastAsia="黑体" w:hAnsi="Times New Roman"/>
      <w:b/>
      <w:bCs/>
      <w:kern w:val="44"/>
      <w:sz w:val="36"/>
      <w:szCs w:val="44"/>
    </w:rPr>
  </w:style>
  <w:style w:type="paragraph" w:styleId="2">
    <w:name w:val="heading 2"/>
    <w:basedOn w:val="a0"/>
    <w:next w:val="20"/>
    <w:link w:val="21"/>
    <w:uiPriority w:val="9"/>
    <w:unhideWhenUsed/>
    <w:qFormat/>
    <w:rsid w:val="00AC27D4"/>
    <w:pPr>
      <w:keepNext/>
      <w:keepLines/>
      <w:numPr>
        <w:ilvl w:val="1"/>
        <w:numId w:val="22"/>
      </w:numPr>
      <w:spacing w:before="120" w:after="120"/>
      <w:outlineLvl w:val="1"/>
    </w:pPr>
    <w:rPr>
      <w:rFonts w:ascii="Times New Roman" w:eastAsia="黑体" w:hAnsi="Times New Roman" w:cstheme="majorBidi"/>
      <w:b/>
      <w:bCs/>
      <w:sz w:val="32"/>
      <w:szCs w:val="32"/>
    </w:rPr>
  </w:style>
  <w:style w:type="paragraph" w:styleId="3">
    <w:name w:val="heading 3"/>
    <w:basedOn w:val="a0"/>
    <w:next w:val="20"/>
    <w:link w:val="30"/>
    <w:uiPriority w:val="9"/>
    <w:unhideWhenUsed/>
    <w:qFormat/>
    <w:rsid w:val="00AC27D4"/>
    <w:pPr>
      <w:keepNext/>
      <w:keepLines/>
      <w:numPr>
        <w:ilvl w:val="2"/>
        <w:numId w:val="22"/>
      </w:numPr>
      <w:spacing w:before="120" w:after="120"/>
      <w:outlineLvl w:val="2"/>
    </w:pPr>
    <w:rPr>
      <w:rFonts w:ascii="Times New Roman" w:eastAsia="黑体" w:hAnsi="Times New Roman"/>
      <w:b/>
      <w:bCs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0">
    <w:name w:val="正文2"/>
    <w:basedOn w:val="a0"/>
    <w:qFormat/>
    <w:rsid w:val="00ED682E"/>
    <w:pPr>
      <w:spacing w:line="360" w:lineRule="exact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10">
    <w:name w:val="标题 1 字符"/>
    <w:basedOn w:val="a1"/>
    <w:link w:val="1"/>
    <w:uiPriority w:val="9"/>
    <w:rsid w:val="00AC27D4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1">
    <w:name w:val="标题 2 字符"/>
    <w:basedOn w:val="a1"/>
    <w:link w:val="2"/>
    <w:uiPriority w:val="9"/>
    <w:rsid w:val="00AC27D4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AC27D4"/>
    <w:rPr>
      <w:rFonts w:ascii="Times New Roman" w:eastAsia="黑体" w:hAnsi="Times New Roman"/>
      <w:b/>
      <w:bCs/>
      <w:sz w:val="30"/>
      <w:szCs w:val="32"/>
    </w:rPr>
  </w:style>
  <w:style w:type="paragraph" w:styleId="a4">
    <w:name w:val="Title"/>
    <w:basedOn w:val="a0"/>
    <w:next w:val="20"/>
    <w:link w:val="a5"/>
    <w:uiPriority w:val="10"/>
    <w:qFormat/>
    <w:rsid w:val="00AC27D4"/>
    <w:pPr>
      <w:spacing w:before="120" w:after="60"/>
      <w:jc w:val="center"/>
      <w:outlineLvl w:val="0"/>
    </w:pPr>
    <w:rPr>
      <w:rFonts w:ascii="Times New Roman" w:eastAsia="黑体" w:hAnsi="Times New Roman" w:cstheme="majorBidi"/>
      <w:b/>
      <w:bCs/>
      <w:sz w:val="44"/>
      <w:szCs w:val="32"/>
    </w:rPr>
  </w:style>
  <w:style w:type="character" w:customStyle="1" w:styleId="a5">
    <w:name w:val="标题 字符"/>
    <w:basedOn w:val="a1"/>
    <w:link w:val="a4"/>
    <w:uiPriority w:val="10"/>
    <w:rsid w:val="00AC27D4"/>
    <w:rPr>
      <w:rFonts w:ascii="Times New Roman" w:eastAsia="黑体" w:hAnsi="Times New Roman" w:cstheme="majorBidi"/>
      <w:b/>
      <w:bCs/>
      <w:sz w:val="44"/>
      <w:szCs w:val="32"/>
    </w:rPr>
  </w:style>
  <w:style w:type="paragraph" w:customStyle="1" w:styleId="a">
    <w:name w:val="单极编号"/>
    <w:basedOn w:val="20"/>
    <w:next w:val="20"/>
    <w:qFormat/>
    <w:rsid w:val="005021D5"/>
    <w:pPr>
      <w:numPr>
        <w:numId w:val="10"/>
      </w:numPr>
      <w:ind w:firstLineChars="0"/>
    </w:pPr>
    <w:rPr>
      <w:rFonts w:eastAsia="黑体"/>
      <w:b/>
      <w:sz w:val="28"/>
    </w:rPr>
  </w:style>
  <w:style w:type="character" w:styleId="a6">
    <w:name w:val="Placeholder Text"/>
    <w:basedOn w:val="a1"/>
    <w:uiPriority w:val="99"/>
    <w:semiHidden/>
    <w:rsid w:val="004D10BF"/>
    <w:rPr>
      <w:color w:val="808080"/>
    </w:rPr>
  </w:style>
  <w:style w:type="paragraph" w:styleId="a7">
    <w:name w:val="Intense Quote"/>
    <w:basedOn w:val="a0"/>
    <w:next w:val="20"/>
    <w:link w:val="a8"/>
    <w:uiPriority w:val="30"/>
    <w:qFormat/>
    <w:rsid w:val="00395A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Times New Roman" w:eastAsia="黑体" w:hAnsi="Times New Roman"/>
      <w:i/>
      <w:iCs/>
      <w:color w:val="4472C4" w:themeColor="accent1"/>
      <w:sz w:val="28"/>
    </w:rPr>
  </w:style>
  <w:style w:type="character" w:customStyle="1" w:styleId="a8">
    <w:name w:val="明显引用 字符"/>
    <w:basedOn w:val="a1"/>
    <w:link w:val="a7"/>
    <w:uiPriority w:val="30"/>
    <w:rsid w:val="00395ACA"/>
    <w:rPr>
      <w:rFonts w:ascii="Times New Roman" w:eastAsia="黑体" w:hAnsi="Times New Roman"/>
      <w:i/>
      <w:iCs/>
      <w:color w:val="4472C4" w:themeColor="accent1"/>
      <w:sz w:val="28"/>
    </w:rPr>
  </w:style>
  <w:style w:type="paragraph" w:styleId="a9">
    <w:name w:val="caption"/>
    <w:basedOn w:val="a0"/>
    <w:next w:val="a0"/>
    <w:uiPriority w:val="35"/>
    <w:unhideWhenUsed/>
    <w:qFormat/>
    <w:rsid w:val="009E61CB"/>
    <w:pPr>
      <w:jc w:val="center"/>
    </w:pPr>
    <w:rPr>
      <w:rFonts w:ascii="Times New Roman" w:eastAsia="黑体" w:hAnsi="Times New Roman" w:cstheme="majorBidi"/>
      <w:b/>
      <w:sz w:val="20"/>
      <w:szCs w:val="20"/>
    </w:rPr>
  </w:style>
  <w:style w:type="table" w:styleId="aa">
    <w:name w:val="Table Grid"/>
    <w:basedOn w:val="a2"/>
    <w:uiPriority w:val="39"/>
    <w:rsid w:val="009E0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unhideWhenUsed/>
    <w:rsid w:val="00F65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uiPriority w:val="99"/>
    <w:rsid w:val="00F65AB1"/>
    <w:rPr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F65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rsid w:val="00F65AB1"/>
    <w:rPr>
      <w:sz w:val="18"/>
      <w:szCs w:val="18"/>
    </w:rPr>
  </w:style>
  <w:style w:type="table" w:styleId="4-5">
    <w:name w:val="Grid Table 4 Accent 5"/>
    <w:basedOn w:val="a2"/>
    <w:uiPriority w:val="49"/>
    <w:rsid w:val="004175F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&#24120;&#29992;&#35770;&#25991;&#27169;&#26495;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E4510-F72F-4097-8C2C-B340FA6A0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常用论文模板2.dotx</Template>
  <TotalTime>3002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杨 礼游</cp:lastModifiedBy>
  <cp:revision>132</cp:revision>
  <dcterms:created xsi:type="dcterms:W3CDTF">2022-06-27T11:18:00Z</dcterms:created>
  <dcterms:modified xsi:type="dcterms:W3CDTF">2022-08-10T02:36:00Z</dcterms:modified>
</cp:coreProperties>
</file>